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618CF5" w14:textId="0BBFADC8" w:rsidR="00B87224" w:rsidRDefault="00B87224" w:rsidP="007A429A">
      <w:pPr>
        <w:jc w:val="center"/>
        <w:rPr>
          <w:rFonts w:ascii="Arial" w:hAnsi="Arial" w:cs="Arial"/>
          <w:b/>
          <w:sz w:val="20"/>
        </w:rPr>
      </w:pPr>
      <w:bookmarkStart w:id="0" w:name="_GoBack"/>
      <w:bookmarkEnd w:id="0"/>
    </w:p>
    <w:p w14:paraId="35F71B54" w14:textId="0596212C" w:rsidR="00B87224" w:rsidRPr="00E8542A" w:rsidRDefault="00B87224" w:rsidP="00B23D7C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ab/>
      </w:r>
      <w:r w:rsidR="007A429A">
        <w:rPr>
          <w:rFonts w:ascii="Arial" w:hAnsi="Arial" w:cs="Arial"/>
          <w:noProof/>
          <w:sz w:val="20"/>
          <w:lang w:eastAsia="ja-JP"/>
        </w:rPr>
        <w:drawing>
          <wp:inline distT="0" distB="0" distL="0" distR="0" wp14:anchorId="3B90B556" wp14:editId="6839E72A">
            <wp:extent cx="6858000" cy="49409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lor palle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224" w:rsidRPr="00E8542A" w:rsidSect="00B23D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D79FD"/>
    <w:multiLevelType w:val="hybridMultilevel"/>
    <w:tmpl w:val="35AC9732"/>
    <w:lvl w:ilvl="0" w:tplc="E3AE4C7A">
      <w:start w:val="1"/>
      <w:numFmt w:val="lowerLetter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1" w15:restartNumberingAfterBreak="0">
    <w:nsid w:val="06C13E06"/>
    <w:multiLevelType w:val="hybridMultilevel"/>
    <w:tmpl w:val="9B1295E6"/>
    <w:lvl w:ilvl="0" w:tplc="3A9CF96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C0AC6"/>
    <w:multiLevelType w:val="hybridMultilevel"/>
    <w:tmpl w:val="D064163E"/>
    <w:lvl w:ilvl="0" w:tplc="EC0C09C2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0" w:hanging="360"/>
      </w:pPr>
    </w:lvl>
    <w:lvl w:ilvl="2" w:tplc="0409001B" w:tentative="1">
      <w:start w:val="1"/>
      <w:numFmt w:val="lowerRoman"/>
      <w:lvlText w:val="%3."/>
      <w:lvlJc w:val="right"/>
      <w:pPr>
        <w:ind w:left="2000" w:hanging="180"/>
      </w:pPr>
    </w:lvl>
    <w:lvl w:ilvl="3" w:tplc="0409000F" w:tentative="1">
      <w:start w:val="1"/>
      <w:numFmt w:val="decimal"/>
      <w:lvlText w:val="%4."/>
      <w:lvlJc w:val="left"/>
      <w:pPr>
        <w:ind w:left="2720" w:hanging="360"/>
      </w:pPr>
    </w:lvl>
    <w:lvl w:ilvl="4" w:tplc="04090019" w:tentative="1">
      <w:start w:val="1"/>
      <w:numFmt w:val="lowerLetter"/>
      <w:lvlText w:val="%5."/>
      <w:lvlJc w:val="left"/>
      <w:pPr>
        <w:ind w:left="3440" w:hanging="360"/>
      </w:pPr>
    </w:lvl>
    <w:lvl w:ilvl="5" w:tplc="0409001B" w:tentative="1">
      <w:start w:val="1"/>
      <w:numFmt w:val="lowerRoman"/>
      <w:lvlText w:val="%6."/>
      <w:lvlJc w:val="right"/>
      <w:pPr>
        <w:ind w:left="4160" w:hanging="180"/>
      </w:pPr>
    </w:lvl>
    <w:lvl w:ilvl="6" w:tplc="0409000F" w:tentative="1">
      <w:start w:val="1"/>
      <w:numFmt w:val="decimal"/>
      <w:lvlText w:val="%7."/>
      <w:lvlJc w:val="left"/>
      <w:pPr>
        <w:ind w:left="4880" w:hanging="360"/>
      </w:pPr>
    </w:lvl>
    <w:lvl w:ilvl="7" w:tplc="04090019" w:tentative="1">
      <w:start w:val="1"/>
      <w:numFmt w:val="lowerLetter"/>
      <w:lvlText w:val="%8."/>
      <w:lvlJc w:val="left"/>
      <w:pPr>
        <w:ind w:left="5600" w:hanging="360"/>
      </w:pPr>
    </w:lvl>
    <w:lvl w:ilvl="8" w:tplc="0409001B" w:tentative="1">
      <w:start w:val="1"/>
      <w:numFmt w:val="lowerRoman"/>
      <w:lvlText w:val="%9."/>
      <w:lvlJc w:val="right"/>
      <w:pPr>
        <w:ind w:left="6320" w:hanging="180"/>
      </w:pPr>
    </w:lvl>
  </w:abstractNum>
  <w:abstractNum w:abstractNumId="3" w15:restartNumberingAfterBreak="0">
    <w:nsid w:val="7CD25256"/>
    <w:multiLevelType w:val="hybridMultilevel"/>
    <w:tmpl w:val="B2F01FD4"/>
    <w:lvl w:ilvl="0" w:tplc="2542AD6C">
      <w:start w:val="1"/>
      <w:numFmt w:val="bullet"/>
      <w:lvlText w:val=""/>
      <w:lvlJc w:val="left"/>
      <w:pPr>
        <w:ind w:left="450" w:hanging="360"/>
      </w:pPr>
      <w:rPr>
        <w:rFonts w:ascii="Symbol" w:eastAsia="Calibr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72B"/>
    <w:rsid w:val="001277CB"/>
    <w:rsid w:val="0013525F"/>
    <w:rsid w:val="001439B4"/>
    <w:rsid w:val="001A0ACF"/>
    <w:rsid w:val="001E1807"/>
    <w:rsid w:val="0024601B"/>
    <w:rsid w:val="0025287A"/>
    <w:rsid w:val="00282553"/>
    <w:rsid w:val="002B2D75"/>
    <w:rsid w:val="002D7A64"/>
    <w:rsid w:val="002D7AD5"/>
    <w:rsid w:val="00361370"/>
    <w:rsid w:val="00363856"/>
    <w:rsid w:val="00381479"/>
    <w:rsid w:val="00384AB3"/>
    <w:rsid w:val="003861C2"/>
    <w:rsid w:val="0039344D"/>
    <w:rsid w:val="003A704C"/>
    <w:rsid w:val="003E34F9"/>
    <w:rsid w:val="00455058"/>
    <w:rsid w:val="0045570C"/>
    <w:rsid w:val="00471C74"/>
    <w:rsid w:val="004937B7"/>
    <w:rsid w:val="004C5197"/>
    <w:rsid w:val="004D6CC2"/>
    <w:rsid w:val="00513C48"/>
    <w:rsid w:val="00526068"/>
    <w:rsid w:val="005340B1"/>
    <w:rsid w:val="005359F9"/>
    <w:rsid w:val="00537B08"/>
    <w:rsid w:val="005454BA"/>
    <w:rsid w:val="005B7905"/>
    <w:rsid w:val="005F1C38"/>
    <w:rsid w:val="006777D5"/>
    <w:rsid w:val="00755DF0"/>
    <w:rsid w:val="00761D9B"/>
    <w:rsid w:val="007A429A"/>
    <w:rsid w:val="007D5236"/>
    <w:rsid w:val="007E55C5"/>
    <w:rsid w:val="00817113"/>
    <w:rsid w:val="008256E8"/>
    <w:rsid w:val="008B5B61"/>
    <w:rsid w:val="00926220"/>
    <w:rsid w:val="009C3088"/>
    <w:rsid w:val="009D68BE"/>
    <w:rsid w:val="00A77FD3"/>
    <w:rsid w:val="00B17C4E"/>
    <w:rsid w:val="00B23D7C"/>
    <w:rsid w:val="00B32324"/>
    <w:rsid w:val="00B45DFC"/>
    <w:rsid w:val="00B865EC"/>
    <w:rsid w:val="00B87224"/>
    <w:rsid w:val="00BA4E1E"/>
    <w:rsid w:val="00C41848"/>
    <w:rsid w:val="00C50169"/>
    <w:rsid w:val="00C92929"/>
    <w:rsid w:val="00C9772B"/>
    <w:rsid w:val="00CB334A"/>
    <w:rsid w:val="00D163AF"/>
    <w:rsid w:val="00D326DF"/>
    <w:rsid w:val="00D3297D"/>
    <w:rsid w:val="00D4654B"/>
    <w:rsid w:val="00D81289"/>
    <w:rsid w:val="00E014F0"/>
    <w:rsid w:val="00E45399"/>
    <w:rsid w:val="00E60BE6"/>
    <w:rsid w:val="00E8542A"/>
    <w:rsid w:val="00E87AC6"/>
    <w:rsid w:val="00EB70F6"/>
    <w:rsid w:val="00EE04D8"/>
    <w:rsid w:val="00FA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9D50F"/>
  <w15:chartTrackingRefBased/>
  <w15:docId w15:val="{55693374-8759-4600-AFCA-4D8AFBBD5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1C3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8542A"/>
    <w:pPr>
      <w:ind w:left="720"/>
    </w:pPr>
    <w:rPr>
      <w:rFonts w:ascii="Calibri" w:hAnsi="Calibri" w:cs="Calibr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E854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542A"/>
    <w:rPr>
      <w:rFonts w:ascii="Calibri" w:hAnsi="Calibri" w:cs="Calibr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542A"/>
    <w:rPr>
      <w:rFonts w:ascii="Calibri" w:hAnsi="Calibri" w:cs="Calibr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14F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14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56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ARKETING\Demand%20Gen\Create%20Brief%20Templates\Word%20&amp;%20Excel%20templates\SimpleCreativeBrief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rchive_x0020_Date xmlns="31ac3772-10db-466f-87b2-5ca6a813de61" xsi:nil="true"/>
    <IconOverlay xmlns="http://schemas.microsoft.com/sharepoint/v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7238A750FE024F9DE96FBE7D608F6B" ma:contentTypeVersion="5" ma:contentTypeDescription="Create a new document." ma:contentTypeScope="" ma:versionID="2096208bc30f49b1a4a4fcfe3e9d585c">
  <xsd:schema xmlns:xsd="http://www.w3.org/2001/XMLSchema" xmlns:xs="http://www.w3.org/2001/XMLSchema" xmlns:p="http://schemas.microsoft.com/office/2006/metadata/properties" xmlns:ns2="31ac3772-10db-466f-87b2-5ca6a813de61" xmlns:ns3="http://schemas.microsoft.com/sharepoint/v4" targetNamespace="http://schemas.microsoft.com/office/2006/metadata/properties" ma:root="true" ma:fieldsID="e63315f8524b075cbd209e23bc2e2112" ns2:_="" ns3:_="">
    <xsd:import namespace="31ac3772-10db-466f-87b2-5ca6a813de61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Archive_x0020_Date" minOccurs="0"/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ac3772-10db-466f-87b2-5ca6a813de61" elementFormDefault="qualified">
    <xsd:import namespace="http://schemas.microsoft.com/office/2006/documentManagement/types"/>
    <xsd:import namespace="http://schemas.microsoft.com/office/infopath/2007/PartnerControls"/>
    <xsd:element name="Archive_x0020_Date" ma:index="8" nillable="true" ma:displayName="Archive Date" ma:format="DateOnly" ma:internalName="Archive_x0020_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9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1EC61D-CBD5-4044-8D18-8B547B941E26}">
  <ds:schemaRefs>
    <ds:schemaRef ds:uri="http://schemas.microsoft.com/office/2006/metadata/properties"/>
    <ds:schemaRef ds:uri="http://schemas.microsoft.com/office/infopath/2007/PartnerControls"/>
    <ds:schemaRef ds:uri="31ac3772-10db-466f-87b2-5ca6a813de61"/>
    <ds:schemaRef ds:uri="http://schemas.microsoft.com/sharepoint/v4"/>
  </ds:schemaRefs>
</ds:datastoreItem>
</file>

<file path=customXml/itemProps2.xml><?xml version="1.0" encoding="utf-8"?>
<ds:datastoreItem xmlns:ds="http://schemas.openxmlformats.org/officeDocument/2006/customXml" ds:itemID="{2B60C2D6-BAFC-40B5-ABCC-630D2D95EE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452944-9926-4BD2-A599-7BCC8A737E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ac3772-10db-466f-87b2-5ca6a813de61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SimpleCreativeBrief_Word.dotx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Smartsheet.com</Company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Ploue-Smith</dc:creator>
  <cp:keywords/>
  <dc:description/>
  <cp:lastModifiedBy>Iwasaki, Hironori</cp:lastModifiedBy>
  <cp:revision>3</cp:revision>
  <cp:lastPrinted>2019-07-25T13:14:00Z</cp:lastPrinted>
  <dcterms:created xsi:type="dcterms:W3CDTF">2020-05-29T18:00:00Z</dcterms:created>
  <dcterms:modified xsi:type="dcterms:W3CDTF">2020-05-29T18:01:00Z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0x010100517238A750FE024F9DE96FBE7D608F6B</vt:lpwstr>
  </property>
</Properties>
</file>